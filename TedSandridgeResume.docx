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E51D03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EE942A5AB800425C84B0E7E21B47FD7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077D0">
                  <w:t>TS</w:t>
                </w:r>
              </w:sdtContent>
            </w:sdt>
          </w:p>
          <w:p w:rsidR="00A50939" w:rsidRPr="00906BEE" w:rsidRDefault="00692CA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F88BA4AC40045D885D4E0BFA53C306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5077D0" w:rsidP="005077D0">
            <w:r>
              <w:t>Business professional with strong management capacity built in diverse industries seeking a challenging assignment</w:t>
            </w:r>
            <w:r w:rsidR="007C5734">
              <w:t xml:space="preserve"> and currently has his eyes set on a full-time web development position.</w:t>
            </w:r>
          </w:p>
          <w:p w:rsidR="002C2CDD" w:rsidRPr="00906BEE" w:rsidRDefault="00692CA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BCD83A90A0E4183AA9C85562D0377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906BEE" w:rsidRDefault="007C5734" w:rsidP="00741125">
            <w:r>
              <w:t xml:space="preserve">Experienced in Team Leading and Building, HTML5, CSS3,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Bootstrap, Firebase, Node.js, MySQL, and Express.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692CA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FD0372A6A374480B7C34701B6083938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1E7438">
                        <w:t>Ted Sandridge</w:t>
                      </w:r>
                    </w:sdtContent>
                  </w:sdt>
                </w:p>
                <w:p w:rsidR="00906BEE" w:rsidRPr="00906BEE" w:rsidRDefault="00692CA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E16E3DE2392B424F9921D076CE23D3F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077D0">
                        <w:t>sand0959@gmail.com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4E1F3D8C88FC421192D96FD30D214BF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077D0">
                        <w:t>https://github.sand0959</w:t>
                      </w:r>
                    </w:sdtContent>
                  </w:sdt>
                </w:p>
              </w:tc>
            </w:tr>
          </w:tbl>
          <w:p w:rsidR="002C2CDD" w:rsidRPr="00906BEE" w:rsidRDefault="005077D0" w:rsidP="007569C1">
            <w:pPr>
              <w:pStyle w:val="Heading3"/>
            </w:pPr>
            <w:r>
              <w:t>Education</w:t>
            </w:r>
          </w:p>
          <w:p w:rsidR="002C2CDD" w:rsidRPr="00906BEE" w:rsidRDefault="005077D0" w:rsidP="007569C1">
            <w:pPr>
              <w:pStyle w:val="Heading4"/>
            </w:pPr>
            <w:r>
              <w:t>UNC CHapel hill</w:t>
            </w:r>
            <w:r w:rsidR="002C2CDD" w:rsidRPr="00906BEE">
              <w:t xml:space="preserve"> • </w:t>
            </w:r>
            <w:r>
              <w:t>Chapel Hill, NC</w:t>
            </w:r>
          </w:p>
          <w:p w:rsidR="002C2CDD" w:rsidRPr="00906BEE" w:rsidRDefault="005077D0" w:rsidP="007569C1">
            <w:r>
              <w:t>UNC Chapel Hill Coding Boot Camp –Full Stack Web Development</w:t>
            </w:r>
          </w:p>
          <w:p w:rsidR="002C2CDD" w:rsidRPr="00906BEE" w:rsidRDefault="005077D0" w:rsidP="007569C1">
            <w:r>
              <w:t xml:space="preserve">An intensive 24-week long boot camp dedicated to building and designing web applications.   Skills learned consist of HTML5, CSS3,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Bootstrap, Firebase, Node.js, MySQL, Express &amp; Handlebars JS.</w:t>
            </w:r>
          </w:p>
          <w:p w:rsidR="002C2CDD" w:rsidRPr="00906BEE" w:rsidRDefault="007C5734" w:rsidP="007569C1">
            <w:pPr>
              <w:pStyle w:val="Heading3"/>
            </w:pPr>
            <w:r>
              <w:t>Applications Built</w:t>
            </w:r>
          </w:p>
          <w:p w:rsidR="002C2CDD" w:rsidRPr="00906BEE" w:rsidRDefault="007C5734" w:rsidP="007569C1">
            <w:pPr>
              <w:pStyle w:val="Heading4"/>
            </w:pPr>
            <w:r>
              <w:t>BAmazon</w:t>
            </w:r>
            <w:r w:rsidR="003E7647">
              <w:t xml:space="preserve"> - </w:t>
            </w:r>
            <w:hyperlink r:id="rId13" w:history="1">
              <w:r w:rsidR="003E7647" w:rsidRPr="001E7438">
                <w:rPr>
                  <w:rStyle w:val="Hyperlink"/>
                </w:rPr>
                <w:t>https://github.com/sand0959/Bamazon</w:t>
              </w:r>
            </w:hyperlink>
          </w:p>
          <w:p w:rsidR="002C2CDD" w:rsidRDefault="007C5734" w:rsidP="007C5734">
            <w:pPr>
              <w:pStyle w:val="ListParagraph"/>
              <w:numPr>
                <w:ilvl w:val="0"/>
                <w:numId w:val="12"/>
              </w:numPr>
            </w:pPr>
            <w:r>
              <w:t xml:space="preserve">An Amazon-like storefront that harnesses MySQL and Node.js.  </w:t>
            </w:r>
          </w:p>
          <w:p w:rsidR="007C5734" w:rsidRPr="00906BEE" w:rsidRDefault="007C5734" w:rsidP="007C5734">
            <w:pPr>
              <w:pStyle w:val="ListParagraph"/>
              <w:numPr>
                <w:ilvl w:val="0"/>
                <w:numId w:val="12"/>
              </w:numPr>
            </w:pPr>
            <w:r>
              <w:t>Sole Developer</w:t>
            </w:r>
          </w:p>
          <w:p w:rsidR="002C2CDD" w:rsidRPr="00906BEE" w:rsidRDefault="007C5734" w:rsidP="007569C1">
            <w:pPr>
              <w:pStyle w:val="Heading4"/>
            </w:pPr>
            <w:r>
              <w:t>BrewSa</w:t>
            </w:r>
            <w:r w:rsidR="003E7647">
              <w:t xml:space="preserve"> -  </w:t>
            </w:r>
            <w:hyperlink r:id="rId14" w:history="1">
              <w:r w:rsidR="003E7647" w:rsidRPr="001E7438">
                <w:rPr>
                  <w:rStyle w:val="Hyperlink"/>
                </w:rPr>
                <w:t>https://brewsa.herokuap</w:t>
              </w:r>
              <w:r w:rsidR="003E7647" w:rsidRPr="001E7438">
                <w:rPr>
                  <w:rStyle w:val="Hyperlink"/>
                </w:rPr>
                <w:t>p</w:t>
              </w:r>
              <w:r w:rsidR="003E7647" w:rsidRPr="001E7438">
                <w:rPr>
                  <w:rStyle w:val="Hyperlink"/>
                </w:rPr>
                <w:t>.com/</w:t>
              </w:r>
            </w:hyperlink>
            <w:r w:rsidR="003E7647">
              <w:tab/>
            </w:r>
          </w:p>
          <w:p w:rsidR="002C2CDD" w:rsidRDefault="007C5734" w:rsidP="007C5734">
            <w:pPr>
              <w:pStyle w:val="ListParagraph"/>
              <w:numPr>
                <w:ilvl w:val="0"/>
                <w:numId w:val="11"/>
              </w:numPr>
            </w:pPr>
            <w:r>
              <w:t xml:space="preserve">A fully deployed website that maps locations of breweries based using multiple API’s.  Uses HTML5, Bootstrap, CSS3, </w:t>
            </w:r>
            <w:proofErr w:type="spellStart"/>
            <w:r>
              <w:t>Jquery</w:t>
            </w:r>
            <w:proofErr w:type="spellEnd"/>
            <w:r>
              <w:t>, and Firebase.</w:t>
            </w:r>
          </w:p>
          <w:p w:rsidR="007C5734" w:rsidRPr="00906BEE" w:rsidRDefault="007C5734" w:rsidP="007569C1">
            <w:pPr>
              <w:pStyle w:val="ListParagraph"/>
              <w:numPr>
                <w:ilvl w:val="0"/>
                <w:numId w:val="11"/>
              </w:numPr>
            </w:pPr>
            <w:r>
              <w:t>Lead Backend Developer in a group of three.</w:t>
            </w:r>
          </w:p>
          <w:p w:rsidR="002C2CDD" w:rsidRPr="00906BEE" w:rsidRDefault="003E7647" w:rsidP="007569C1">
            <w:pPr>
              <w:pStyle w:val="Heading3"/>
            </w:pPr>
            <w:r>
              <w:t>Professional Experience</w:t>
            </w:r>
          </w:p>
          <w:p w:rsidR="00741125" w:rsidRDefault="003E7647" w:rsidP="00741125">
            <w:r>
              <w:t>Produce Manager, Harris Teeter, Durham, NC    2007 - Present</w:t>
            </w:r>
          </w:p>
          <w:p w:rsidR="003E7647" w:rsidRDefault="003E7647" w:rsidP="003E7647">
            <w:pPr>
              <w:pStyle w:val="ListParagraph"/>
              <w:numPr>
                <w:ilvl w:val="0"/>
                <w:numId w:val="13"/>
              </w:numPr>
            </w:pPr>
            <w:r>
              <w:t>Supervise Produce Department and up to 10 staff members.  Provide excellent Customer Service and assistance.</w:t>
            </w:r>
          </w:p>
          <w:p w:rsidR="00510650" w:rsidRPr="00906BEE" w:rsidRDefault="00510650" w:rsidP="00510650">
            <w:pPr>
              <w:pStyle w:val="Heading3"/>
            </w:pPr>
            <w:r>
              <w:lastRenderedPageBreak/>
              <w:t>Additional professional Experience</w:t>
            </w:r>
          </w:p>
          <w:p w:rsidR="00510650" w:rsidRDefault="00510650" w:rsidP="00510650">
            <w:pPr>
              <w:pStyle w:val="ListParagraph"/>
              <w:numPr>
                <w:ilvl w:val="0"/>
                <w:numId w:val="13"/>
              </w:numPr>
            </w:pPr>
            <w:r>
              <w:t>Retail Sales Manager, CompUSA, Greensboro, NC  2006-2007</w:t>
            </w:r>
          </w:p>
          <w:p w:rsidR="00510650" w:rsidRDefault="00510650" w:rsidP="00510650">
            <w:pPr>
              <w:pStyle w:val="ListParagraph"/>
              <w:numPr>
                <w:ilvl w:val="0"/>
                <w:numId w:val="13"/>
              </w:numPr>
            </w:pPr>
            <w:r>
              <w:t>Sales Manager, Sandridge Financial Services, Winston-Salem, NC  2005-2006</w:t>
            </w:r>
          </w:p>
          <w:p w:rsidR="00510650" w:rsidRPr="00906BEE" w:rsidRDefault="00510650" w:rsidP="00510650">
            <w:pPr>
              <w:pStyle w:val="ListParagraph"/>
              <w:numPr>
                <w:ilvl w:val="0"/>
                <w:numId w:val="13"/>
              </w:numPr>
            </w:pPr>
            <w:r>
              <w:t xml:space="preserve">Assistant Store Manager, Food Lion, Winston-Salem, NC 1998 </w:t>
            </w:r>
            <w:r w:rsidR="00A302E5">
              <w:t>–</w:t>
            </w:r>
            <w:r>
              <w:t xml:space="preserve"> 2005</w:t>
            </w:r>
          </w:p>
        </w:tc>
      </w:tr>
      <w:tr w:rsidR="005077D0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077D0" w:rsidRPr="00906BEE" w:rsidRDefault="005077D0" w:rsidP="007C5734">
            <w:pPr>
              <w:pStyle w:val="Initials"/>
              <w:ind w:left="0"/>
              <w:jc w:val="left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5077D0" w:rsidRDefault="005077D0" w:rsidP="007C5734">
            <w:pPr>
              <w:pStyle w:val="Heading1"/>
              <w:jc w:val="left"/>
            </w:pPr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CA5" w:rsidRDefault="00692CA5" w:rsidP="00713050">
      <w:pPr>
        <w:spacing w:line="240" w:lineRule="auto"/>
      </w:pPr>
      <w:r>
        <w:separator/>
      </w:r>
    </w:p>
  </w:endnote>
  <w:endnote w:type="continuationSeparator" w:id="0">
    <w:p w:rsidR="00692CA5" w:rsidRDefault="00692CA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38" w:rsidRDefault="001E7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E2AD4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E010E1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25E0D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01F8D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D7455680FF8D4AEBAA39D8D11E9EA4BF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5077D0" w:rsidP="00811117">
              <w:pPr>
                <w:pStyle w:val="Footer"/>
              </w:pPr>
              <w:r>
                <w:t>sand0959@gmail.com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4CB94A21CCE4A1EB45CF79D6E4CA27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9402C5" w:rsidP="00811117">
              <w:pPr>
                <w:pStyle w:val="Footer"/>
              </w:pPr>
              <w:r>
                <w:t>@TEDsANDRIDGE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EB072A91A0044261ABEED72E5591AD0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5077D0" w:rsidP="00811117">
              <w:pPr>
                <w:pStyle w:val="Footer"/>
              </w:pPr>
              <w:r>
                <w:t>336-345-6220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34BFC5F8423E4530A9B01F15C1B80A9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9402C5" w:rsidP="00811117">
              <w:pPr>
                <w:pStyle w:val="Footer"/>
              </w:pPr>
              <w:r>
                <w:t>linkedin.com/in/tedsandridge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4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BFB15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B3B121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17473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71C6F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92CA5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C15726F99A4C4F62A7BE96AA2AF4A02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077D0">
                <w:t>sand0959@gmail.com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59056C4A7830483D88A6B1F46995C80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9402C5" w:rsidP="00217980">
              <w:pPr>
                <w:pStyle w:val="Footer"/>
              </w:pPr>
              <w:r>
                <w:t>@TEDsANDRIDGE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D77228BD14E5422DA8EA54079F80CFF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077D0" w:rsidP="00217980">
              <w:pPr>
                <w:pStyle w:val="Footer"/>
              </w:pPr>
              <w:r>
                <w:t>336-345-6220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5C2A77ED54484F2AA3B549E5F039B92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9402C5" w:rsidP="00217980">
              <w:pPr>
                <w:pStyle w:val="Footer"/>
              </w:pPr>
              <w:r w:rsidRPr="009402C5">
                <w:rPr>
                  <w:sz w:val="20"/>
                  <w:szCs w:val="20"/>
                </w:rPr>
                <w:t>linkedin.com/in/tedsandridge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CA5" w:rsidRDefault="00692CA5" w:rsidP="00713050">
      <w:pPr>
        <w:spacing w:line="240" w:lineRule="auto"/>
      </w:pPr>
      <w:r>
        <w:separator/>
      </w:r>
    </w:p>
  </w:footnote>
  <w:footnote w:type="continuationSeparator" w:id="0">
    <w:p w:rsidR="00692CA5" w:rsidRDefault="00692CA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38" w:rsidRDefault="001E7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38" w:rsidRDefault="001E74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38" w:rsidRDefault="001E7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9293F"/>
    <w:multiLevelType w:val="hybridMultilevel"/>
    <w:tmpl w:val="CDF8343A"/>
    <w:lvl w:ilvl="0" w:tplc="06180A70">
      <w:start w:val="336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2D02"/>
    <w:multiLevelType w:val="hybridMultilevel"/>
    <w:tmpl w:val="9E02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5558C"/>
    <w:multiLevelType w:val="hybridMultilevel"/>
    <w:tmpl w:val="51581F1C"/>
    <w:lvl w:ilvl="0" w:tplc="B90CA08A">
      <w:start w:val="336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D0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E7438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06426"/>
    <w:rsid w:val="00313E86"/>
    <w:rsid w:val="00333CD3"/>
    <w:rsid w:val="00340365"/>
    <w:rsid w:val="00342B64"/>
    <w:rsid w:val="00364079"/>
    <w:rsid w:val="003C5528"/>
    <w:rsid w:val="003D03E5"/>
    <w:rsid w:val="003E7647"/>
    <w:rsid w:val="004077FB"/>
    <w:rsid w:val="004244FF"/>
    <w:rsid w:val="00424DD9"/>
    <w:rsid w:val="0046104A"/>
    <w:rsid w:val="004717C5"/>
    <w:rsid w:val="004A24CC"/>
    <w:rsid w:val="004F1DEF"/>
    <w:rsid w:val="005077D0"/>
    <w:rsid w:val="00510650"/>
    <w:rsid w:val="00523479"/>
    <w:rsid w:val="00543DB7"/>
    <w:rsid w:val="005729B0"/>
    <w:rsid w:val="00641630"/>
    <w:rsid w:val="00684488"/>
    <w:rsid w:val="00692CA5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C5734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402C5"/>
    <w:rsid w:val="00985D58"/>
    <w:rsid w:val="009B3C40"/>
    <w:rsid w:val="00A302E5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3CF6"/>
    <w:rsid w:val="00DD6416"/>
    <w:rsid w:val="00DF4E0A"/>
    <w:rsid w:val="00DF6923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49405-B812-4DB2-937F-4526458E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tion">
    <w:name w:val="Mention"/>
    <w:basedOn w:val="DefaultParagraphFont"/>
    <w:uiPriority w:val="99"/>
    <w:semiHidden/>
    <w:unhideWhenUsed/>
    <w:rsid w:val="001E7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sand0959/Bamazo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brewsa.herokuapp.com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e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942A5AB800425C84B0E7E21B47F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873EB-C17D-40DD-980B-B43338B8F14B}"/>
      </w:docPartPr>
      <w:docPartBody>
        <w:p w:rsidR="003C0436" w:rsidRDefault="00A34677">
          <w:pPr>
            <w:pStyle w:val="EE942A5AB800425C84B0E7E21B47FD7C"/>
          </w:pPr>
          <w:r w:rsidRPr="00906BEE">
            <w:t>YN</w:t>
          </w:r>
        </w:p>
      </w:docPartBody>
    </w:docPart>
    <w:docPart>
      <w:docPartPr>
        <w:name w:val="EF88BA4AC40045D885D4E0BFA53C3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483F8-50F9-4705-B008-165A563C89D5}"/>
      </w:docPartPr>
      <w:docPartBody>
        <w:p w:rsidR="003C0436" w:rsidRDefault="00A34677">
          <w:pPr>
            <w:pStyle w:val="EF88BA4AC40045D885D4E0BFA53C3060"/>
          </w:pPr>
          <w:r w:rsidRPr="00906BEE">
            <w:t>Objective</w:t>
          </w:r>
        </w:p>
      </w:docPartBody>
    </w:docPart>
    <w:docPart>
      <w:docPartPr>
        <w:name w:val="CBCD83A90A0E4183AA9C85562D037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62ABE-ADC3-4E49-B8DF-D7278393C7D6}"/>
      </w:docPartPr>
      <w:docPartBody>
        <w:p w:rsidR="003C0436" w:rsidRDefault="00A34677">
          <w:pPr>
            <w:pStyle w:val="CBCD83A90A0E4183AA9C85562D0377BA"/>
          </w:pPr>
          <w:r w:rsidRPr="00906BEE">
            <w:t>Skills</w:t>
          </w:r>
        </w:p>
      </w:docPartBody>
    </w:docPart>
    <w:docPart>
      <w:docPartPr>
        <w:name w:val="5FD0372A6A374480B7C34701B608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9872-84AD-4CDB-8816-62E5C0675A5F}"/>
      </w:docPartPr>
      <w:docPartBody>
        <w:p w:rsidR="003C0436" w:rsidRDefault="00A34677">
          <w:pPr>
            <w:pStyle w:val="5FD0372A6A374480B7C34701B6083938"/>
          </w:pPr>
          <w:r>
            <w:t>Your name</w:t>
          </w:r>
        </w:p>
      </w:docPartBody>
    </w:docPart>
    <w:docPart>
      <w:docPartPr>
        <w:name w:val="E16E3DE2392B424F9921D076CE23D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6872D-75BE-472D-AAF8-F74391CBE649}"/>
      </w:docPartPr>
      <w:docPartBody>
        <w:p w:rsidR="003C0436" w:rsidRDefault="00A34677">
          <w:pPr>
            <w:pStyle w:val="E16E3DE2392B424F9921D076CE23D3F1"/>
          </w:pPr>
          <w:r w:rsidRPr="00906BEE">
            <w:t>Profession or Industry</w:t>
          </w:r>
        </w:p>
      </w:docPartBody>
    </w:docPart>
    <w:docPart>
      <w:docPartPr>
        <w:name w:val="4E1F3D8C88FC421192D96FD30D214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E0B-A8E2-4C2C-8963-1CBD9E94D0B4}"/>
      </w:docPartPr>
      <w:docPartBody>
        <w:p w:rsidR="003C0436" w:rsidRDefault="00A34677">
          <w:pPr>
            <w:pStyle w:val="4E1F3D8C88FC421192D96FD30D214BF2"/>
          </w:pPr>
          <w:r w:rsidRPr="00906BEE">
            <w:t>Link to other online properties: Portfolio/Website/Blog</w:t>
          </w:r>
        </w:p>
      </w:docPartBody>
    </w:docPart>
    <w:docPart>
      <w:docPartPr>
        <w:name w:val="C15726F99A4C4F62A7BE96AA2AF4A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5887D-9EA7-48B9-981D-5384E5F56957}"/>
      </w:docPartPr>
      <w:docPartBody>
        <w:p w:rsidR="003C0436" w:rsidRDefault="00A34677">
          <w:pPr>
            <w:pStyle w:val="C15726F99A4C4F62A7BE96AA2AF4A022"/>
          </w:pPr>
          <w:r w:rsidRPr="00906BEE">
            <w:t>School</w:t>
          </w:r>
        </w:p>
      </w:docPartBody>
    </w:docPart>
    <w:docPart>
      <w:docPartPr>
        <w:name w:val="D7455680FF8D4AEBAA39D8D11E9EA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5E0D-E430-402C-B500-D4045582714D}"/>
      </w:docPartPr>
      <w:docPartBody>
        <w:p w:rsidR="003C0436" w:rsidRDefault="00A34677">
          <w:pPr>
            <w:pStyle w:val="D7455680FF8D4AEBAA39D8D11E9EA4BF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59056C4A7830483D88A6B1F46995C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E1D9C-1D2F-45DD-8708-24226208AAD2}"/>
      </w:docPartPr>
      <w:docPartBody>
        <w:p w:rsidR="003C0436" w:rsidRDefault="00A34677">
          <w:pPr>
            <w:pStyle w:val="59056C4A7830483D88A6B1F46995C800"/>
          </w:pPr>
          <w:r w:rsidRPr="00906BEE">
            <w:t>Degree</w:t>
          </w:r>
        </w:p>
      </w:docPartBody>
    </w:docPart>
    <w:docPart>
      <w:docPartPr>
        <w:name w:val="94CB94A21CCE4A1EB45CF79D6E4CA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C8E44-A4AC-44FD-B820-5726C8E080DB}"/>
      </w:docPartPr>
      <w:docPartBody>
        <w:p w:rsidR="003C0436" w:rsidRDefault="00A34677">
          <w:pPr>
            <w:pStyle w:val="94CB94A21CCE4A1EB45CF79D6E4CA278"/>
          </w:pPr>
          <w:r w:rsidRPr="00906BEE">
            <w:t>Date Earned</w:t>
          </w:r>
        </w:p>
      </w:docPartBody>
    </w:docPart>
    <w:docPart>
      <w:docPartPr>
        <w:name w:val="D77228BD14E5422DA8EA54079F80C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FE3FC-A4CB-4FBD-8564-E811EE21098D}"/>
      </w:docPartPr>
      <w:docPartBody>
        <w:p w:rsidR="003C0436" w:rsidRDefault="00A34677">
          <w:pPr>
            <w:pStyle w:val="D77228BD14E5422DA8EA54079F80CFFE"/>
          </w:pPr>
          <w:r w:rsidRPr="00906BEE">
            <w:t>School</w:t>
          </w:r>
        </w:p>
      </w:docPartBody>
    </w:docPart>
    <w:docPart>
      <w:docPartPr>
        <w:name w:val="EB072A91A0044261ABEED72E5591A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0AB6-1158-43C6-90D8-8E50CFF4C09E}"/>
      </w:docPartPr>
      <w:docPartBody>
        <w:p w:rsidR="003C0436" w:rsidRDefault="00A34677">
          <w:pPr>
            <w:pStyle w:val="EB072A91A0044261ABEED72E5591AD07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5C2A77ED54484F2AA3B549E5F039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5EA3-C30F-4DF2-992C-1635D5E03AA9}"/>
      </w:docPartPr>
      <w:docPartBody>
        <w:p w:rsidR="003C0436" w:rsidRDefault="00A34677">
          <w:pPr>
            <w:pStyle w:val="5C2A77ED54484F2AA3B549E5F039B923"/>
          </w:pPr>
          <w:r w:rsidRPr="00906BEE">
            <w:t>Volunteer Experience or Leadership</w:t>
          </w:r>
        </w:p>
      </w:docPartBody>
    </w:docPart>
    <w:docPart>
      <w:docPartPr>
        <w:name w:val="34BFC5F8423E4530A9B01F15C1B80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721D-468E-4A65-B959-0259EE850E77}"/>
      </w:docPartPr>
      <w:docPartBody>
        <w:p w:rsidR="003C0436" w:rsidRDefault="00A34677">
          <w:pPr>
            <w:pStyle w:val="34BFC5F8423E4530A9B01F15C1B80A95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8F"/>
    <w:rsid w:val="003C0436"/>
    <w:rsid w:val="006E18F5"/>
    <w:rsid w:val="00820F8F"/>
    <w:rsid w:val="00A3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942A5AB800425C84B0E7E21B47FD7C">
    <w:name w:val="EE942A5AB800425C84B0E7E21B47FD7C"/>
  </w:style>
  <w:style w:type="paragraph" w:customStyle="1" w:styleId="EF88BA4AC40045D885D4E0BFA53C3060">
    <w:name w:val="EF88BA4AC40045D885D4E0BFA53C3060"/>
  </w:style>
  <w:style w:type="paragraph" w:customStyle="1" w:styleId="3C51314D533646D6AF2B7EEA59B451A0">
    <w:name w:val="3C51314D533646D6AF2B7EEA59B451A0"/>
  </w:style>
  <w:style w:type="paragraph" w:customStyle="1" w:styleId="CBCD83A90A0E4183AA9C85562D0377BA">
    <w:name w:val="CBCD83A90A0E4183AA9C85562D0377BA"/>
  </w:style>
  <w:style w:type="paragraph" w:customStyle="1" w:styleId="C1069878A4FA4807A3B3BD4C09D96F5D">
    <w:name w:val="C1069878A4FA4807A3B3BD4C09D96F5D"/>
  </w:style>
  <w:style w:type="paragraph" w:customStyle="1" w:styleId="5FD0372A6A374480B7C34701B6083938">
    <w:name w:val="5FD0372A6A374480B7C34701B6083938"/>
  </w:style>
  <w:style w:type="paragraph" w:customStyle="1" w:styleId="E16E3DE2392B424F9921D076CE23D3F1">
    <w:name w:val="E16E3DE2392B424F9921D076CE23D3F1"/>
  </w:style>
  <w:style w:type="paragraph" w:customStyle="1" w:styleId="4E1F3D8C88FC421192D96FD30D214BF2">
    <w:name w:val="4E1F3D8C88FC421192D96FD30D214BF2"/>
  </w:style>
  <w:style w:type="paragraph" w:customStyle="1" w:styleId="D79552CD9FBC4A778E52D76A492EF667">
    <w:name w:val="D79552CD9FBC4A778E52D76A492EF667"/>
  </w:style>
  <w:style w:type="paragraph" w:customStyle="1" w:styleId="47E4DD539E0A4165BFFC67CD50957410">
    <w:name w:val="47E4DD539E0A4165BFFC67CD50957410"/>
  </w:style>
  <w:style w:type="paragraph" w:customStyle="1" w:styleId="8604A0ECFE7D4440BD89E7BF6611B1A0">
    <w:name w:val="8604A0ECFE7D4440BD89E7BF6611B1A0"/>
  </w:style>
  <w:style w:type="paragraph" w:customStyle="1" w:styleId="363265D53B2D4D4D9C76D0B25B34F449">
    <w:name w:val="363265D53B2D4D4D9C76D0B25B34F449"/>
  </w:style>
  <w:style w:type="paragraph" w:customStyle="1" w:styleId="2161096CD5814BEC8B64990D605124D1">
    <w:name w:val="2161096CD5814BEC8B64990D605124D1"/>
  </w:style>
  <w:style w:type="paragraph" w:customStyle="1" w:styleId="D84F806B5B7342BA9E7B1FCFA45896AF">
    <w:name w:val="D84F806B5B7342BA9E7B1FCFA45896AF"/>
  </w:style>
  <w:style w:type="paragraph" w:customStyle="1" w:styleId="48CF2A26AA9A4BB69D3BE6FA33736141">
    <w:name w:val="48CF2A26AA9A4BB69D3BE6FA33736141"/>
  </w:style>
  <w:style w:type="paragraph" w:customStyle="1" w:styleId="DBF722A50EF04EFBBD324F4B58B96ABE">
    <w:name w:val="DBF722A50EF04EFBBD324F4B58B96ABE"/>
  </w:style>
  <w:style w:type="paragraph" w:customStyle="1" w:styleId="617138C255FF4677B186DC42258101F8">
    <w:name w:val="617138C255FF4677B186DC42258101F8"/>
  </w:style>
  <w:style w:type="paragraph" w:customStyle="1" w:styleId="7A18D5BD8072435396E725496A9B79EE">
    <w:name w:val="7A18D5BD8072435396E725496A9B79EE"/>
  </w:style>
  <w:style w:type="paragraph" w:customStyle="1" w:styleId="99555E2EB7DC4C4EA8DF8801624A3A59">
    <w:name w:val="99555E2EB7DC4C4EA8DF8801624A3A59"/>
  </w:style>
  <w:style w:type="paragraph" w:customStyle="1" w:styleId="286EC31054FE411D94F391D85B7757DD">
    <w:name w:val="286EC31054FE411D94F391D85B7757DD"/>
  </w:style>
  <w:style w:type="paragraph" w:customStyle="1" w:styleId="413F1E2533AB4C20A61372091E688341">
    <w:name w:val="413F1E2533AB4C20A61372091E688341"/>
  </w:style>
  <w:style w:type="paragraph" w:customStyle="1" w:styleId="C29FCED6FEC24236BC77952205C94FAA">
    <w:name w:val="C29FCED6FEC24236BC77952205C94FAA"/>
  </w:style>
  <w:style w:type="paragraph" w:customStyle="1" w:styleId="C15726F99A4C4F62A7BE96AA2AF4A022">
    <w:name w:val="C15726F99A4C4F62A7BE96AA2AF4A022"/>
  </w:style>
  <w:style w:type="paragraph" w:customStyle="1" w:styleId="D7455680FF8D4AEBAA39D8D11E9EA4BF">
    <w:name w:val="D7455680FF8D4AEBAA39D8D11E9EA4BF"/>
  </w:style>
  <w:style w:type="paragraph" w:customStyle="1" w:styleId="59056C4A7830483D88A6B1F46995C800">
    <w:name w:val="59056C4A7830483D88A6B1F46995C800"/>
  </w:style>
  <w:style w:type="paragraph" w:customStyle="1" w:styleId="94CB94A21CCE4A1EB45CF79D6E4CA278">
    <w:name w:val="94CB94A21CCE4A1EB45CF79D6E4CA278"/>
  </w:style>
  <w:style w:type="paragraph" w:customStyle="1" w:styleId="D77228BD14E5422DA8EA54079F80CFFE">
    <w:name w:val="D77228BD14E5422DA8EA54079F80CFFE"/>
  </w:style>
  <w:style w:type="paragraph" w:customStyle="1" w:styleId="EB072A91A0044261ABEED72E5591AD07">
    <w:name w:val="EB072A91A0044261ABEED72E5591AD07"/>
  </w:style>
  <w:style w:type="paragraph" w:customStyle="1" w:styleId="5C2A77ED54484F2AA3B549E5F039B923">
    <w:name w:val="5C2A77ED54484F2AA3B549E5F039B923"/>
  </w:style>
  <w:style w:type="paragraph" w:customStyle="1" w:styleId="34BFC5F8423E4530A9B01F15C1B80A95">
    <w:name w:val="34BFC5F8423E4530A9B01F15C1B80A95"/>
  </w:style>
  <w:style w:type="paragraph" w:customStyle="1" w:styleId="830EFCDE47F14396A1B775C29415F8AF">
    <w:name w:val="830EFCDE47F14396A1B775C29415F8AF"/>
    <w:rsid w:val="00820F8F"/>
  </w:style>
  <w:style w:type="paragraph" w:customStyle="1" w:styleId="418AD7F76A8E46009E831203146DFA8F">
    <w:name w:val="418AD7F76A8E46009E831203146DFA8F"/>
    <w:rsid w:val="00820F8F"/>
  </w:style>
  <w:style w:type="paragraph" w:customStyle="1" w:styleId="B8256E880A05448B8396F0337BAAC0A9">
    <w:name w:val="B8256E880A05448B8396F0337BAAC0A9"/>
    <w:rsid w:val="00820F8F"/>
  </w:style>
  <w:style w:type="paragraph" w:customStyle="1" w:styleId="39132AE3316648BE83CA2FB5ABF75745">
    <w:name w:val="39132AE3316648BE83CA2FB5ABF75745"/>
    <w:rsid w:val="00820F8F"/>
  </w:style>
  <w:style w:type="paragraph" w:customStyle="1" w:styleId="C55B44B61F374265ADBD5684EDF00914">
    <w:name w:val="C55B44B61F374265ADBD5684EDF00914"/>
    <w:rsid w:val="00820F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@TEDsANDRIDGE</CompanyAddress>
  <CompanyPhone>336-345-6220</CompanyPhone>
  <CompanyFax>linkedin.com/in/tedsandridge</CompanyFax>
  <CompanyEmail>sand0959@gmail.com</CompanyEmail>
</CoverPageProperties>
</file>

<file path=customXml/item2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w:rsidRDefault="005077D0"&gt;&lt;w:r&gt;&lt;w:t&gt;Ted Sandridge&lt;/w:t&gt;&lt;/w:r&gt;&lt;/w:p&gt;&lt;w:sectPr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w:val="04D9293F"/&gt;&lt;w:multiLevelType w:val="hybridMultilevel"/&gt;&lt;w:tmpl w:val="CDF8343A"/&gt;&lt;w:lvl w:ilvl="0" w:tplc="06180A70"&gt;&lt;w:start w:val="336"/&gt;&lt;w:numFmt w:val="bullet"/&gt;&lt;w:lvlText w:val="-"/&gt;&lt;w:lvlJc w:val="left"/&gt;&lt;w:pPr&gt;&lt;w:ind w:left="720" w:hanging="360"/&gt;&lt;/w:pPr&gt;&lt;w:rPr&gt;&lt;w:rFonts w:ascii="Rockwell" w:eastAsiaTheme="minorHAnsi" w:hAnsi="Rockwell"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w:val="3CA5558C"/&gt;&lt;w:multiLevelType w:val="hybridMultilevel"/&gt;&lt;w:tmpl w:val="51581F1C"/&gt;&lt;w:lvl w:ilvl="0" w:tplc="B90CA08A"&gt;&lt;w:start w:val="336"/&gt;&lt;w:numFmt w:val="bullet"/&gt;&lt;w:lvlText w:val="-"/&gt;&lt;w:lvlJc w:val="left"/&gt;&lt;w:pPr&gt;&lt;w:ind w:left="720" w:hanging="360"/&gt;&lt;/w:pPr&gt;&lt;w:rPr&gt;&lt;w:rFonts w:ascii="Rockwell" w:eastAsiaTheme="minorHAnsi" w:hAnsi="Rockwell"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w:val="10"/&gt;&lt;/w:num&gt;&lt;w:num w:numId="12"&gt;&lt;w:abstractNumId w:val="11"/&gt;&lt;/w:num&gt;&lt;/w:numbering&gt;&lt;/pkg:xmlData&gt;&lt;/pkg:part&gt;&lt;/pkg:package&gt;
</Address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B2562B9-2518-4063-9D23-47EA28D3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sand0959@gmail.com</dc:subject>
  <dc:creator>ted sandridge</dc:creator>
  <cp:keywords/>
  <dc:description>https://github.sand0959</dc:description>
  <cp:lastModifiedBy>ted sandridge</cp:lastModifiedBy>
  <cp:revision>4</cp:revision>
  <dcterms:created xsi:type="dcterms:W3CDTF">2017-05-18T20:45:00Z</dcterms:created>
  <dcterms:modified xsi:type="dcterms:W3CDTF">2017-05-18T22:08:00Z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